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063" w:rsidRDefault="00E01210" w:rsidP="00D70063">
      <w:pPr>
        <w:pStyle w:val="Heading3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alt="Sidebar text box" style="position:absolute;margin-left:54pt;margin-top:.75pt;width:169.25pt;height:727.6pt;z-index:251659264;visibility:visible;mso-wrap-distance-top:3.6pt;mso-wrap-distance-bottom:3.6pt;mso-position-horizontal-relative:pag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" filled="f" stroked="f">
            <v:textbox inset="0,0,0,0">
              <w:txbxContent>
                <w:p w:rsidR="00D70063" w:rsidRDefault="0063532E" w:rsidP="00D70063">
                  <w:pPr>
                    <w:pStyle w:val="Photo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276350" cy="1898571"/>
                        <wp:effectExtent l="19050" t="0" r="0" b="0"/>
                        <wp:docPr id="3" name="Picture 3" descr="C:\Users\Immanuel\AppData\Local\Microsoft\Windows\INetCache\Content.Word\photo_2020-12-07_15-38-5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Immanuel\AppData\Local\Microsoft\Windows\INetCache\Content.Word\photo_2020-12-07_15-38-5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8663" cy="19020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87B92" w:rsidRPr="00486E5D" w:rsidRDefault="0063532E" w:rsidP="00486E5D">
                  <w:pPr>
                    <w:pStyle w:val="Title"/>
                  </w:pPr>
                  <w:r>
                    <w:t>Immanuel K.P Rini</w:t>
                  </w:r>
                </w:p>
                <w:p w:rsidR="00D70063" w:rsidRPr="008D5A0C" w:rsidRDefault="0063532E" w:rsidP="00556717">
                  <w:pPr>
                    <w:pStyle w:val="Subtitle"/>
                    <w:spacing w:after="3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Koordinator IT</w:t>
                  </w:r>
                </w:p>
                <w:p w:rsidR="00D70063" w:rsidRDefault="008D5A0C" w:rsidP="00D70063">
                  <w:pPr>
                    <w:pStyle w:val="Heading1"/>
                  </w:pPr>
                  <w:r>
                    <w:t>Resume</w:t>
                  </w:r>
                </w:p>
                <w:p w:rsidR="005871E9" w:rsidRPr="005871E9" w:rsidRDefault="0063532E" w:rsidP="008E640C">
                  <w:pPr>
                    <w:spacing w:before="120" w:after="0" w:line="240" w:lineRule="auto"/>
                    <w:jc w:val="both"/>
                    <w:rPr>
                      <w:rFonts w:ascii="Segoe UI" w:hAnsi="Segoe UI" w:cs="Segoe UI"/>
                      <w:color w:val="212529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12529"/>
                      <w:sz w:val="18"/>
                      <w:szCs w:val="18"/>
                      <w:shd w:val="clear" w:color="auto" w:fill="FFFFFF"/>
                    </w:rPr>
                    <w:t>Memiliki pengalaman selama 9 bulan bekerja sebagai IT kordinator. Sudah Terbiasa bekerja dalam memperbaiki perangkat keras seperti pc dan sedikiit mengerti mengenai jaringan.</w:t>
                  </w:r>
                </w:p>
                <w:p w:rsidR="008D5A0C" w:rsidRPr="005871E9" w:rsidRDefault="00D4187F" w:rsidP="008E640C">
                  <w:pPr>
                    <w:pStyle w:val="Heading2"/>
                    <w:spacing w:before="120"/>
                    <w:contextualSpacing w:val="0"/>
                    <w:rPr>
                      <w:sz w:val="18"/>
                      <w:szCs w:val="18"/>
                    </w:rPr>
                  </w:pPr>
                  <w:r w:rsidRPr="005871E9">
                    <w:rPr>
                      <w:szCs w:val="28"/>
                    </w:rPr>
                    <w:t>conta</w:t>
                  </w:r>
                  <w:r w:rsidR="008D5A0C" w:rsidRPr="005871E9">
                    <w:rPr>
                      <w:szCs w:val="28"/>
                    </w:rPr>
                    <w:t>CT</w:t>
                  </w:r>
                </w:p>
                <w:p w:rsidR="0063532E" w:rsidRDefault="0063532E" w:rsidP="00D4187F">
                  <w:pPr>
                    <w:pStyle w:val="ContactInfo"/>
                    <w:spacing w:line="240" w:lineRule="auto"/>
                  </w:pPr>
                  <w:hyperlink r:id="rId12" w:history="1">
                    <w:r w:rsidRPr="000E1F72">
                      <w:rPr>
                        <w:rStyle w:val="Hyperlink"/>
                      </w:rPr>
                      <w:t>Immanuelrini94@gmail.com</w:t>
                    </w:r>
                  </w:hyperlink>
                </w:p>
                <w:p w:rsidR="008D5A0C" w:rsidRDefault="008D5A0C" w:rsidP="00D4187F">
                  <w:pPr>
                    <w:pStyle w:val="ContactInfo"/>
                    <w:spacing w:line="240" w:lineRule="auto"/>
                  </w:pPr>
                  <w:r>
                    <w:t>Jl.</w:t>
                  </w:r>
                  <w:r w:rsidR="0063532E">
                    <w:t xml:space="preserve">Swakarya 1 no 5B, Kecamatan Kota raja </w:t>
                  </w:r>
                  <w:r>
                    <w:t>, Kota Kupang – NTT</w:t>
                  </w:r>
                </w:p>
                <w:p w:rsidR="00D70063" w:rsidRDefault="0063532E" w:rsidP="008D5A0C">
                  <w:pPr>
                    <w:pStyle w:val="ContactInfo"/>
                    <w:spacing w:line="240" w:lineRule="auto"/>
                  </w:pPr>
                  <w:r>
                    <w:t>HP. 081390657610</w:t>
                  </w:r>
                  <w:r w:rsidR="008D5A0C">
                    <w:t xml:space="preserve"> </w:t>
                  </w:r>
                </w:p>
                <w:p w:rsidR="005871E9" w:rsidRDefault="005871E9" w:rsidP="008D5A0C">
                  <w:pPr>
                    <w:pStyle w:val="ContactInfo"/>
                    <w:spacing w:line="240" w:lineRule="auto"/>
                  </w:pPr>
                </w:p>
                <w:p w:rsidR="008E640C" w:rsidRPr="008E640C" w:rsidRDefault="008E640C" w:rsidP="008E640C">
                  <w:pPr>
                    <w:pStyle w:val="Heading3"/>
                    <w:rPr>
                      <w:sz w:val="28"/>
                      <w:szCs w:val="28"/>
                    </w:rPr>
                  </w:pPr>
                  <w:r w:rsidRPr="008E640C">
                    <w:rPr>
                      <w:sz w:val="28"/>
                      <w:szCs w:val="28"/>
                    </w:rPr>
                    <w:t>key skills and characteristics</w:t>
                  </w:r>
                </w:p>
                <w:p w:rsidR="00D4187F" w:rsidRDefault="00C82DB2" w:rsidP="00D4187F">
                  <w:pPr>
                    <w:pStyle w:val="ContactInfo"/>
                  </w:pPr>
                  <w:r>
                    <w:t>Paham jaringan LAN Kantor.</w:t>
                  </w:r>
                </w:p>
                <w:p w:rsidR="00C82DB2" w:rsidRDefault="00C82DB2" w:rsidP="00D4187F">
                  <w:pPr>
                    <w:pStyle w:val="ContactInfo"/>
                  </w:pPr>
                  <w:r>
                    <w:t>Menguasai office.</w:t>
                  </w:r>
                </w:p>
                <w:p w:rsidR="00C82DB2" w:rsidRDefault="00C82DB2" w:rsidP="00D4187F">
                  <w:pPr>
                    <w:pStyle w:val="ContactInfo"/>
                  </w:pPr>
                  <w:r>
                    <w:t>Menguasai bahasa pemograman seperti PHP,C#, mysql,javascript.</w:t>
                  </w:r>
                </w:p>
                <w:p w:rsidR="00C82DB2" w:rsidRDefault="00C82DB2" w:rsidP="00D4187F">
                  <w:pPr>
                    <w:pStyle w:val="ContactInfo"/>
                  </w:pPr>
                  <w:r>
                    <w:t>Paham desain meggunakan corel draw dan photoshop.</w:t>
                  </w:r>
                </w:p>
                <w:p w:rsidR="00C82DB2" w:rsidRDefault="00C82DB2" w:rsidP="00D4187F">
                  <w:pPr>
                    <w:pStyle w:val="ContactInfo"/>
                  </w:pPr>
                </w:p>
              </w:txbxContent>
            </v:textbox>
            <w10:wrap type="square" anchorx="page" anchory="margin"/>
            <w10:anchorlock/>
          </v:shape>
        </w:pict>
      </w:r>
      <w:sdt>
        <w:sdtPr>
          <w:id w:val="-1420087472"/>
          <w:placeholder>
            <w:docPart w:val="DE9DCE5AECE34B0F80019B07EA5504FD"/>
          </w:placeholder>
          <w:temporary/>
          <w:showingPlcHdr/>
        </w:sdtPr>
        <w:sdtContent>
          <w:r w:rsidR="00D70063">
            <w:t>Experience</w:t>
          </w:r>
        </w:sdtContent>
      </w:sdt>
    </w:p>
    <w:p w:rsidR="00D70063" w:rsidRPr="008D5A0C" w:rsidRDefault="00C82DB2" w:rsidP="00D70063">
      <w:pPr>
        <w:pStyle w:val="Heading4"/>
        <w:rPr>
          <w:sz w:val="24"/>
        </w:rPr>
      </w:pPr>
      <w:r>
        <w:rPr>
          <w:sz w:val="24"/>
        </w:rPr>
        <w:t>Koordinator IT</w:t>
      </w:r>
      <w:r w:rsidR="008D5A0C" w:rsidRPr="008D5A0C">
        <w:rPr>
          <w:sz w:val="24"/>
        </w:rPr>
        <w:t xml:space="preserve"> – lp3i cabang kupang</w:t>
      </w:r>
    </w:p>
    <w:p w:rsidR="00D70063" w:rsidRPr="0017491A" w:rsidRDefault="008D5A0C" w:rsidP="00D70063">
      <w:pPr>
        <w:pStyle w:val="Heading5"/>
        <w:rPr>
          <w:sz w:val="24"/>
        </w:rPr>
      </w:pPr>
      <w:r w:rsidRPr="0017491A">
        <w:rPr>
          <w:sz w:val="24"/>
        </w:rPr>
        <w:t>Februari 20</w:t>
      </w:r>
      <w:r w:rsidR="00C82DB2">
        <w:rPr>
          <w:sz w:val="24"/>
        </w:rPr>
        <w:t>20</w:t>
      </w:r>
      <w:r w:rsidRPr="0017491A">
        <w:rPr>
          <w:sz w:val="24"/>
        </w:rPr>
        <w:t xml:space="preserve"> - sekarang</w:t>
      </w:r>
    </w:p>
    <w:p w:rsidR="00C82DB2" w:rsidRPr="00C82DB2" w:rsidRDefault="00C82DB2" w:rsidP="008D5A0C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284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>
        <w:rPr>
          <w:rFonts w:asciiTheme="majorHAnsi" w:eastAsia="Times New Roman" w:hAnsiTheme="majorHAnsi" w:cstheme="majorHAnsi"/>
          <w:i/>
          <w:iCs/>
          <w:color w:val="212529"/>
          <w:sz w:val="20"/>
          <w:szCs w:val="20"/>
        </w:rPr>
        <w:t xml:space="preserve">Koordintor IT </w:t>
      </w:r>
      <w:r>
        <w:rPr>
          <w:rFonts w:asciiTheme="majorHAnsi" w:eastAsia="Times New Roman" w:hAnsiTheme="majorHAnsi" w:cstheme="majorHAnsi"/>
          <w:iCs/>
          <w:color w:val="212529"/>
          <w:sz w:val="20"/>
          <w:szCs w:val="20"/>
        </w:rPr>
        <w:t xml:space="preserve"> merupakan devisi menangani perangkat keras kantor yang digunakan oleh management seperti komputer, printer dan jaringan. Berikut beberapa tugas tambahan yang pada coordinator IT :</w:t>
      </w:r>
    </w:p>
    <w:p w:rsidR="008D5A0C" w:rsidRPr="005871E9" w:rsidRDefault="00C82DB2" w:rsidP="008D5A0C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284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>Mengontorl pengajar yang ada di jurusan IT</w:t>
      </w:r>
      <w:r w:rsidR="004E0376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dan mengajar.</w:t>
      </w:r>
    </w:p>
    <w:p w:rsidR="008D5A0C" w:rsidRPr="005871E9" w:rsidRDefault="00C82DB2" w:rsidP="008D5A0C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284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>Mengontrol menggunaan jaringan yang digunakan kantor</w:t>
      </w:r>
    </w:p>
    <w:p w:rsidR="008D5A0C" w:rsidRPr="005871E9" w:rsidRDefault="00C82DB2" w:rsidP="008D5A0C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284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>Memperbaiki perangkat komputer pada LAB komputer dan perangkat management</w:t>
      </w:r>
    </w:p>
    <w:p w:rsidR="008D5A0C" w:rsidRDefault="00C82DB2" w:rsidP="008D5A0C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284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>Membuat dan mengontrol menggunaan website yang digunakan kantor</w:t>
      </w:r>
      <w:r w:rsidR="008D5A0C" w:rsidRPr="005871E9">
        <w:rPr>
          <w:rFonts w:asciiTheme="majorHAnsi" w:eastAsia="Times New Roman" w:hAnsiTheme="majorHAnsi" w:cstheme="majorHAnsi"/>
          <w:color w:val="212529"/>
          <w:sz w:val="20"/>
          <w:szCs w:val="20"/>
        </w:rPr>
        <w:t>.</w:t>
      </w:r>
    </w:p>
    <w:p w:rsidR="00C82DB2" w:rsidRPr="005871E9" w:rsidRDefault="00C82DB2" w:rsidP="008D5A0C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284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>Mendesain beberapa konten yang dibagikan kepada peserta didik dan konten acara yang diselenggarakan kantor.</w:t>
      </w:r>
    </w:p>
    <w:p w:rsidR="008D5A0C" w:rsidRPr="008E640C" w:rsidRDefault="00C82DB2" w:rsidP="00D70063">
      <w:pPr>
        <w:pStyle w:val="Heading4"/>
        <w:rPr>
          <w:sz w:val="24"/>
        </w:rPr>
      </w:pPr>
      <w:r>
        <w:rPr>
          <w:sz w:val="24"/>
        </w:rPr>
        <w:t>IT Support</w:t>
      </w:r>
      <w:r w:rsidR="008D5A0C" w:rsidRPr="008E640C">
        <w:rPr>
          <w:sz w:val="24"/>
        </w:rPr>
        <w:t xml:space="preserve"> –</w:t>
      </w:r>
      <w:r>
        <w:rPr>
          <w:sz w:val="24"/>
        </w:rPr>
        <w:t xml:space="preserve"> Telkom palap kupang</w:t>
      </w:r>
    </w:p>
    <w:p w:rsidR="00D70063" w:rsidRPr="008E640C" w:rsidRDefault="00C82DB2" w:rsidP="00D70063">
      <w:pPr>
        <w:pStyle w:val="Heading5"/>
        <w:rPr>
          <w:sz w:val="24"/>
        </w:rPr>
      </w:pPr>
      <w:r>
        <w:rPr>
          <w:sz w:val="24"/>
        </w:rPr>
        <w:t>maret 2019 – Desember 2019</w:t>
      </w:r>
    </w:p>
    <w:p w:rsidR="008D5A0C" w:rsidRPr="005871E9" w:rsidRDefault="00C82DB2" w:rsidP="008D5A0C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284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>
        <w:rPr>
          <w:rFonts w:asciiTheme="majorHAnsi" w:eastAsia="Times New Roman" w:hAnsiTheme="majorHAnsi" w:cstheme="majorHAnsi"/>
          <w:iCs/>
          <w:color w:val="212529"/>
          <w:sz w:val="20"/>
          <w:szCs w:val="20"/>
        </w:rPr>
        <w:t>Memperbaiki perangkat yang digunakan management dan mengontrol jaringan yang digunakan management</w:t>
      </w:r>
      <w:r w:rsidR="008D5A0C" w:rsidRPr="005871E9">
        <w:rPr>
          <w:rFonts w:asciiTheme="majorHAnsi" w:eastAsia="Times New Roman" w:hAnsiTheme="majorHAnsi" w:cstheme="majorHAnsi"/>
          <w:color w:val="212529"/>
          <w:sz w:val="20"/>
          <w:szCs w:val="20"/>
        </w:rPr>
        <w:t>.</w:t>
      </w:r>
    </w:p>
    <w:p w:rsidR="0017491A" w:rsidRPr="0017491A" w:rsidRDefault="00C82DB2" w:rsidP="0017491A">
      <w:pPr>
        <w:pStyle w:val="Heading4"/>
        <w:rPr>
          <w:sz w:val="24"/>
        </w:rPr>
      </w:pPr>
      <w:r>
        <w:rPr>
          <w:sz w:val="24"/>
        </w:rPr>
        <w:t>IT Support</w:t>
      </w:r>
      <w:r w:rsidR="0017491A" w:rsidRPr="0017491A">
        <w:rPr>
          <w:sz w:val="24"/>
        </w:rPr>
        <w:t xml:space="preserve"> – </w:t>
      </w:r>
      <w:r>
        <w:rPr>
          <w:sz w:val="24"/>
        </w:rPr>
        <w:t>Sekolah Citra bangsa kupang</w:t>
      </w:r>
    </w:p>
    <w:p w:rsidR="0017491A" w:rsidRPr="008E640C" w:rsidRDefault="00C82DB2" w:rsidP="0017491A">
      <w:pPr>
        <w:pStyle w:val="Heading5"/>
        <w:rPr>
          <w:sz w:val="24"/>
        </w:rPr>
      </w:pPr>
      <w:r>
        <w:rPr>
          <w:sz w:val="24"/>
        </w:rPr>
        <w:t>september 2018</w:t>
      </w:r>
      <w:r w:rsidR="0017491A" w:rsidRPr="008E640C">
        <w:rPr>
          <w:sz w:val="24"/>
        </w:rPr>
        <w:t xml:space="preserve"> –</w:t>
      </w:r>
      <w:r>
        <w:rPr>
          <w:sz w:val="24"/>
        </w:rPr>
        <w:t xml:space="preserve"> November 2018</w:t>
      </w:r>
    </w:p>
    <w:p w:rsidR="0017491A" w:rsidRPr="005871E9" w:rsidRDefault="00C82DB2" w:rsidP="0017491A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284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>Membuat website untuk promosi sekolah</w:t>
      </w:r>
    </w:p>
    <w:sdt>
      <w:sdtPr>
        <w:rPr>
          <w:rFonts w:cstheme="majorHAnsi"/>
          <w:sz w:val="20"/>
          <w:szCs w:val="20"/>
        </w:rPr>
        <w:id w:val="1745452497"/>
        <w:placeholder>
          <w:docPart w:val="26892303B4944E8C8D5226A82D0E54BD"/>
        </w:placeholder>
        <w:temporary/>
        <w:showingPlcHdr/>
      </w:sdtPr>
      <w:sdtContent>
        <w:p w:rsidR="00D70063" w:rsidRPr="008E640C" w:rsidRDefault="00D70063" w:rsidP="00D70063">
          <w:pPr>
            <w:pStyle w:val="Heading3"/>
            <w:rPr>
              <w:rFonts w:cstheme="majorHAnsi"/>
              <w:sz w:val="20"/>
              <w:szCs w:val="20"/>
            </w:rPr>
          </w:pPr>
          <w:r w:rsidRPr="008E640C">
            <w:rPr>
              <w:rFonts w:cstheme="majorHAnsi"/>
              <w:szCs w:val="36"/>
            </w:rPr>
            <w:t>Education</w:t>
          </w:r>
        </w:p>
      </w:sdtContent>
    </w:sdt>
    <w:p w:rsidR="00D70063" w:rsidRPr="008E640C" w:rsidRDefault="008E640C" w:rsidP="00D4187F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Style w:val="Heading4Char"/>
          <w:rFonts w:cstheme="majorHAnsi"/>
          <w:sz w:val="20"/>
          <w:szCs w:val="20"/>
        </w:rPr>
        <w:t xml:space="preserve">SArjana </w:t>
      </w:r>
      <w:r w:rsidR="00340E93">
        <w:rPr>
          <w:rStyle w:val="Heading4Char"/>
          <w:rFonts w:cstheme="majorHAnsi"/>
          <w:sz w:val="20"/>
          <w:szCs w:val="20"/>
        </w:rPr>
        <w:t>ilmu komputer</w:t>
      </w:r>
      <w:r w:rsidR="00340E93">
        <w:rPr>
          <w:rStyle w:val="SubtitleChar"/>
          <w:rFonts w:cstheme="majorHAnsi"/>
          <w:sz w:val="20"/>
          <w:szCs w:val="20"/>
        </w:rPr>
        <w:t xml:space="preserve"> Universitas Nusa Cendana</w:t>
      </w:r>
      <w:r>
        <w:rPr>
          <w:rStyle w:val="SubtitleChar"/>
          <w:rFonts w:cstheme="majorHAnsi"/>
          <w:sz w:val="20"/>
          <w:szCs w:val="20"/>
        </w:rPr>
        <w:t xml:space="preserve">, </w:t>
      </w:r>
      <w:r w:rsidR="00340E93">
        <w:rPr>
          <w:rStyle w:val="SubtitleChar"/>
          <w:rFonts w:cstheme="majorHAnsi"/>
          <w:sz w:val="20"/>
          <w:szCs w:val="20"/>
        </w:rPr>
        <w:t>kupang</w:t>
      </w:r>
    </w:p>
    <w:p w:rsidR="00556717" w:rsidRPr="008E640C" w:rsidRDefault="00340E93" w:rsidP="008E640C">
      <w:pPr>
        <w:pStyle w:val="Heading5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febuari 2019</w:t>
      </w:r>
    </w:p>
    <w:p w:rsidR="00556717" w:rsidRPr="008E640C" w:rsidRDefault="008E640C" w:rsidP="00D4187F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Style w:val="Heading4Char"/>
          <w:rFonts w:cstheme="majorHAnsi"/>
          <w:sz w:val="20"/>
          <w:szCs w:val="20"/>
        </w:rPr>
        <w:t xml:space="preserve">jurusan ipa </w:t>
      </w:r>
      <w:r>
        <w:rPr>
          <w:rStyle w:val="SubtitleChar"/>
          <w:rFonts w:cstheme="majorHAnsi"/>
          <w:sz w:val="20"/>
          <w:szCs w:val="20"/>
        </w:rPr>
        <w:t>SMA NEGERI 1 KUPA</w:t>
      </w:r>
      <w:bookmarkStart w:id="0" w:name="_GoBack"/>
      <w:bookmarkEnd w:id="0"/>
      <w:r>
        <w:rPr>
          <w:rStyle w:val="SubtitleChar"/>
          <w:rFonts w:cstheme="majorHAnsi"/>
          <w:sz w:val="20"/>
          <w:szCs w:val="20"/>
        </w:rPr>
        <w:t>NG</w:t>
      </w:r>
    </w:p>
    <w:p w:rsidR="00556717" w:rsidRDefault="00340E93" w:rsidP="00D4187F">
      <w:pPr>
        <w:pStyle w:val="Heading5"/>
        <w:spacing w:after="3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JUNI 2013</w:t>
      </w:r>
    </w:p>
    <w:p w:rsidR="00C360FA" w:rsidRPr="00032557" w:rsidRDefault="00C360FA" w:rsidP="002C2A29">
      <w:pPr>
        <w:pStyle w:val="Heading5"/>
        <w:rPr>
          <w:rFonts w:asciiTheme="majorHAnsi" w:hAnsiTheme="majorHAnsi" w:cstheme="majorHAnsi"/>
          <w:sz w:val="20"/>
          <w:szCs w:val="20"/>
        </w:rPr>
      </w:pPr>
    </w:p>
    <w:sectPr w:rsidR="00C360FA" w:rsidRPr="00032557" w:rsidSect="005871E9">
      <w:headerReference w:type="default" r:id="rId13"/>
      <w:pgSz w:w="12240" w:h="15840"/>
      <w:pgMar w:top="709" w:right="616" w:bottom="284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A30" w:rsidRDefault="00E50A30" w:rsidP="00187B92">
      <w:pPr>
        <w:spacing w:after="0" w:line="240" w:lineRule="auto"/>
      </w:pPr>
      <w:r>
        <w:separator/>
      </w:r>
    </w:p>
  </w:endnote>
  <w:endnote w:type="continuationSeparator" w:id="1">
    <w:p w:rsidR="00E50A30" w:rsidRDefault="00E50A30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A30" w:rsidRDefault="00E50A30" w:rsidP="00187B92">
      <w:pPr>
        <w:spacing w:after="0" w:line="240" w:lineRule="auto"/>
      </w:pPr>
      <w:r>
        <w:separator/>
      </w:r>
    </w:p>
  </w:footnote>
  <w:footnote w:type="continuationSeparator" w:id="1">
    <w:p w:rsidR="00E50A30" w:rsidRDefault="00E50A30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E01210">
        <w:pPr>
          <w:pStyle w:val="Header"/>
        </w:pPr>
        <w:r>
          <w:fldChar w:fldCharType="begin"/>
        </w:r>
        <w:r w:rsidR="00187B92">
          <w:instrText xml:space="preserve"> PAGE   \* MERGEFORMAT </w:instrText>
        </w:r>
        <w:r>
          <w:fldChar w:fldCharType="separate"/>
        </w:r>
        <w:r w:rsidR="0063532E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4097" type="#_x0000_t202" alt="Sidebar text box" style="position:absolute;left:0;text-align:left;margin-left:0;margin-top:0;width:169.2pt;height:666pt;z-index:251659264;visibility:visible;mso-left-percent:88;mso-wrap-distance-top:3.6pt;mso-wrap-distance-bottom:3.6pt;mso-position-horizontal-relative:page;mso-position-vertical-relative:margin;mso-left-percent:8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<v:textbox inset="0,0,0,0">
                <w:txbxContent>
                  <w:tbl>
                    <w:tblPr>
                      <w:tblStyle w:val="TableGrid"/>
                      <w:tblW w:w="5000" w:type="pct"/>
                      <w:tblBorders>
                        <w:top w:val="single" w:sz="18" w:space="0" w:color="864A04" w:themeColor="accent1" w:themeShade="80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3399"/>
                    </w:tblGrid>
                    <w:tr w:rsidR="002C0739" w:rsidTr="002C0739">
                      <w:trPr>
                        <w:tblHeader/>
                      </w:trPr>
                      <w:tc>
                        <w:tcPr>
                          <w:tcW w:w="1959" w:type="dxa"/>
                        </w:tcPr>
                        <w:p w:rsidR="002C0739" w:rsidRPr="00187B92" w:rsidRDefault="00556717" w:rsidP="00187B92">
                          <w:pPr>
                            <w:pStyle w:val="Title"/>
                          </w:pPr>
                          <w:r>
                            <w:t>ted mcgowan</w:t>
                          </w:r>
                        </w:p>
                        <w:p w:rsidR="002C0739" w:rsidRPr="00970D57" w:rsidRDefault="00556717" w:rsidP="00970D57">
                          <w:pPr>
                            <w:pStyle w:val="Subtitle"/>
                          </w:pPr>
                          <w:r>
                            <w:t>office manager</w:t>
                          </w:r>
                        </w:p>
                      </w:tc>
                    </w:tr>
                  </w:tbl>
                  <w:p w:rsidR="009F0771" w:rsidRDefault="00E50A30"/>
                </w:txbxContent>
              </v:textbox>
              <w10:wrap type="square" anchorx="page" anchory="margin"/>
              <w10:anchorlock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4388B"/>
    <w:multiLevelType w:val="multilevel"/>
    <w:tmpl w:val="DB66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133096"/>
    <w:multiLevelType w:val="multilevel"/>
    <w:tmpl w:val="32D8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0235C2"/>
    <w:multiLevelType w:val="multilevel"/>
    <w:tmpl w:val="27FE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D5A0C"/>
    <w:rsid w:val="000078E4"/>
    <w:rsid w:val="00032557"/>
    <w:rsid w:val="00133664"/>
    <w:rsid w:val="001340F5"/>
    <w:rsid w:val="00157B6F"/>
    <w:rsid w:val="001608CC"/>
    <w:rsid w:val="0017491A"/>
    <w:rsid w:val="00187B92"/>
    <w:rsid w:val="00220375"/>
    <w:rsid w:val="00293B83"/>
    <w:rsid w:val="002C0739"/>
    <w:rsid w:val="002C2A29"/>
    <w:rsid w:val="00340E93"/>
    <w:rsid w:val="0039505A"/>
    <w:rsid w:val="00431971"/>
    <w:rsid w:val="0044748F"/>
    <w:rsid w:val="00486E5D"/>
    <w:rsid w:val="004E0376"/>
    <w:rsid w:val="00547130"/>
    <w:rsid w:val="00556717"/>
    <w:rsid w:val="00581FC8"/>
    <w:rsid w:val="005871E9"/>
    <w:rsid w:val="005A6272"/>
    <w:rsid w:val="005F41D0"/>
    <w:rsid w:val="0063532E"/>
    <w:rsid w:val="006A3CE7"/>
    <w:rsid w:val="006B6D95"/>
    <w:rsid w:val="008C33FB"/>
    <w:rsid w:val="008D5A0C"/>
    <w:rsid w:val="008E640C"/>
    <w:rsid w:val="00984DEB"/>
    <w:rsid w:val="009B038B"/>
    <w:rsid w:val="00AF7BCF"/>
    <w:rsid w:val="00BB6C10"/>
    <w:rsid w:val="00C360FA"/>
    <w:rsid w:val="00C46785"/>
    <w:rsid w:val="00C82DB2"/>
    <w:rsid w:val="00C93D94"/>
    <w:rsid w:val="00D02F2C"/>
    <w:rsid w:val="00D1599B"/>
    <w:rsid w:val="00D4187F"/>
    <w:rsid w:val="00D460EA"/>
    <w:rsid w:val="00D70063"/>
    <w:rsid w:val="00DD6A4B"/>
    <w:rsid w:val="00DE21E8"/>
    <w:rsid w:val="00E01210"/>
    <w:rsid w:val="00E50A30"/>
    <w:rsid w:val="00E90C6E"/>
    <w:rsid w:val="00EA0BE6"/>
    <w:rsid w:val="00F24F1D"/>
    <w:rsid w:val="00FD7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D5A0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C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Immanuelrini94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gy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9DCE5AECE34B0F80019B07EA550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DFC4-DBC7-4E70-B86D-6C5ED91C00B6}"/>
      </w:docPartPr>
      <w:docPartBody>
        <w:p w:rsidR="004E02B5" w:rsidRDefault="007C7C20">
          <w:pPr>
            <w:pStyle w:val="DE9DCE5AECE34B0F80019B07EA5504FD"/>
          </w:pPr>
          <w:r>
            <w:t>Experience</w:t>
          </w:r>
        </w:p>
      </w:docPartBody>
    </w:docPart>
    <w:docPart>
      <w:docPartPr>
        <w:name w:val="26892303B4944E8C8D5226A82D0E5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27623-89C5-4BEB-9EAF-B56A46C3AB47}"/>
      </w:docPartPr>
      <w:docPartBody>
        <w:p w:rsidR="004E02B5" w:rsidRDefault="007C7C20">
          <w:pPr>
            <w:pStyle w:val="26892303B4944E8C8D5226A82D0E54B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C7C20"/>
    <w:rsid w:val="004E02B5"/>
    <w:rsid w:val="00621DBE"/>
    <w:rsid w:val="0067454A"/>
    <w:rsid w:val="007C7C20"/>
    <w:rsid w:val="00AB4828"/>
    <w:rsid w:val="00AF423F"/>
    <w:rsid w:val="00B0447E"/>
    <w:rsid w:val="00DE0A0D"/>
    <w:rsid w:val="00F73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9DCE5AECE34B0F80019B07EA5504FD">
    <w:name w:val="DE9DCE5AECE34B0F80019B07EA5504FD"/>
    <w:rsid w:val="00F734AC"/>
  </w:style>
  <w:style w:type="paragraph" w:customStyle="1" w:styleId="26892303B4944E8C8D5226A82D0E54BD">
    <w:name w:val="26892303B4944E8C8D5226A82D0E54BD"/>
    <w:rsid w:val="00F734AC"/>
  </w:style>
  <w:style w:type="paragraph" w:customStyle="1" w:styleId="948C898E2968429291656FAC91ABC944">
    <w:name w:val="948C898E2968429291656FAC91ABC944"/>
    <w:rsid w:val="004E02B5"/>
  </w:style>
  <w:style w:type="paragraph" w:customStyle="1" w:styleId="4193BBC357A14C03BDC39D7F0AE2974E">
    <w:name w:val="4193BBC357A14C03BDC39D7F0AE2974E"/>
    <w:rsid w:val="004E02B5"/>
  </w:style>
  <w:style w:type="paragraph" w:customStyle="1" w:styleId="DA9C335537AD4B2BBD50C22A1EB3B8DA">
    <w:name w:val="DA9C335537AD4B2BBD50C22A1EB3B8DA"/>
    <w:rsid w:val="00621DBE"/>
  </w:style>
  <w:style w:type="paragraph" w:customStyle="1" w:styleId="A0CFF17DC1C5483088ECABE3E37C638A">
    <w:name w:val="A0CFF17DC1C5483088ECABE3E37C638A"/>
    <w:rsid w:val="00621D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5C7810-C14D-4C7F-BDE1-174B2A91A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F36DAD-1865-421F-B51D-0044A1B8F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0FE642-8C86-4F8E-948D-DA548BE05C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2020-12-07T08:55:00Z</dcterms:created>
  <dcterms:modified xsi:type="dcterms:W3CDTF">2020-12-07T08:55:00Z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